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DD9" w:rsidRDefault="00ED7F90" w:rsidP="004B2F88">
      <w:r>
        <w:rPr>
          <w:noProof/>
          <w:color w:val="auto"/>
          <w:kern w:val="0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319.05pt;margin-top:49.05pt;width:218.05pt;height:40.35pt;z-index:251660800;mso-wrap-distance-left:2.88pt;mso-wrap-distance-top:2.88pt;mso-wrap-distance-right:2.88pt;mso-wrap-distance-bottom:2.88pt" filled="f" fillcolor="#fffffe" stroked="f" strokecolor="#212120" insetpen="t" o:cliptowrap="t">
            <v:fill color2="#212120"/>
            <v:stroke color2="#fffffe">
              <o:left v:ext="view" color="#212120" color2="#fffffe"/>
              <o:top v:ext="view" color="#212120" color2="#fffffe"/>
              <o:right v:ext="view" color="#212120" color2="#fffffe"/>
              <o:bottom v:ext="view" color="#212120" color2="#fffffe"/>
              <o:column v:ext="view" color="#212120" color2="#fffffe"/>
            </v:stroke>
            <v:shadow color="#dcd6d4"/>
            <v:textbox style="mso-next-textbox:#_x0000_s1036;mso-column-margin:5.76pt" inset="2.88pt,2.88pt,2.88pt,2.88pt">
              <w:txbxContent>
                <w:p w:rsidR="00ED7F90" w:rsidRPr="004E421F" w:rsidRDefault="00ED7F90" w:rsidP="00ED7F90">
                  <w:pPr>
                    <w:widowControl w:val="0"/>
                    <w:rPr>
                      <w:rFonts w:ascii="Garamond" w:hAnsi="Garamond" w:cs="Arial"/>
                      <w:b/>
                      <w:color w:val="634D45"/>
                      <w:sz w:val="28"/>
                      <w:szCs w:val="28"/>
                    </w:rPr>
                  </w:pPr>
                  <w:r w:rsidRPr="004E421F">
                    <w:rPr>
                      <w:rFonts w:ascii="Garamond" w:hAnsi="Garamond" w:cs="Arial"/>
                      <w:b/>
                      <w:color w:val="634D45"/>
                      <w:sz w:val="28"/>
                      <w:szCs w:val="28"/>
                    </w:rPr>
                    <w:t>TECHNEWTECH SOLUTIONS</w:t>
                  </w:r>
                </w:p>
                <w:p w:rsidR="00ED7F90" w:rsidRPr="004E421F" w:rsidRDefault="00ED7F90" w:rsidP="00ED7F90">
                  <w:pPr>
                    <w:rPr>
                      <w:sz w:val="40"/>
                      <w:szCs w:val="40"/>
                    </w:rPr>
                  </w:pPr>
                </w:p>
              </w:txbxContent>
            </v:textbox>
          </v:shape>
        </w:pict>
      </w: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55680" behindDoc="0" locked="0" layoutInCell="1" allowOverlap="1">
            <wp:simplePos x="0" y="0"/>
            <wp:positionH relativeFrom="column">
              <wp:posOffset>-147955</wp:posOffset>
            </wp:positionH>
            <wp:positionV relativeFrom="paragraph">
              <wp:posOffset>6652260</wp:posOffset>
            </wp:positionV>
            <wp:extent cx="6991350" cy="2486025"/>
            <wp:effectExtent l="19050" t="0" r="0" b="0"/>
            <wp:wrapNone/>
            <wp:docPr id="3" name="Picture 3" descr="C:\STOCKLAYOUTS\CURRENT PROJECTS\FN99804-PL\FN99804-IMG0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STOCKLAYOUTS\CURRENT PROJECTS\FN99804-PL\FN99804-IMG02.emf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 l="2473" r="11282" b="118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2486025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ED7F90"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62848" behindDoc="0" locked="0" layoutInCell="1" allowOverlap="1">
            <wp:simplePos x="0" y="0"/>
            <wp:positionH relativeFrom="column">
              <wp:posOffset>4071620</wp:posOffset>
            </wp:positionH>
            <wp:positionV relativeFrom="paragraph">
              <wp:posOffset>-262890</wp:posOffset>
            </wp:positionV>
            <wp:extent cx="2562225" cy="1381125"/>
            <wp:effectExtent l="0" t="0" r="0" b="0"/>
            <wp:wrapNone/>
            <wp:docPr id="2" name="Picture 5" descr="C:\STOCKLAYOUTS\CURRENT PROJECTS\FN99804-PL\FN99804-IMG01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STOCKLAYOUTS\CURRENT PROJECTS\FN99804-PL\FN99804-IMG01.em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906" cy="1380564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963807" w:rsidRPr="00963807">
        <w:rPr>
          <w:noProof/>
          <w:color w:val="auto"/>
          <w:kern w:val="0"/>
          <w:sz w:val="24"/>
          <w:szCs w:val="24"/>
        </w:rPr>
        <w:pict>
          <v:shape id="_x0000_s1033" type="#_x0000_t202" style="position:absolute;margin-left:57.2pt;margin-top:281.75pt;width:424.55pt;height:61.2pt;z-index:251659776;mso-wrap-style:none;mso-position-horizontal-relative:text;mso-position-vertical-relative:text" filled="f" stroked="f">
            <v:textbox style="mso-next-textbox:#_x0000_s1033;mso-fit-shape-to-text:t">
              <w:txbxContent>
                <w:p w:rsidR="00D653C1" w:rsidRPr="00602BB7" w:rsidRDefault="00963807" w:rsidP="00602BB7">
                  <w:r w:rsidRPr="00963807">
                    <w:rPr>
                      <w:sz w:val="22"/>
                    </w:rP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5" type="#_x0000_t136" style="width:6in;height:63.75pt" fillcolor="#c0504d [3205]" strokecolor="#1f497d [3215]">
                        <v:shadow on="t" opacity="52429f"/>
                        <v:textpath style="font-family:&quot;Arial Black&quot;;font-style:italic;v-text-kern:t" trim="t" fitpath="t" string="IT SERVICES"/>
                      </v:shape>
                    </w:pict>
                  </w:r>
                </w:p>
              </w:txbxContent>
            </v:textbox>
          </v:shape>
        </w:pict>
      </w:r>
      <w:r w:rsidR="00963807" w:rsidRPr="00963807">
        <w:rPr>
          <w:noProof/>
          <w:color w:val="auto"/>
          <w:kern w:val="0"/>
          <w:sz w:val="24"/>
          <w:szCs w:val="24"/>
        </w:rPr>
        <w:pict>
          <v:shape id="_x0000_s1028" type="#_x0000_t202" style="position:absolute;margin-left:348.85pt;margin-top:630.75pt;width:191.65pt;height:79.3pt;z-index:251656704;mso-wrap-distance-left:2.88pt;mso-wrap-distance-top:2.88pt;mso-wrap-distance-right:2.88pt;mso-wrap-distance-bottom:2.88pt;mso-position-horizontal-relative:text;mso-position-vertical-relative:text" o:regroupid="1" filled="f" fillcolor="#fffffe" stroked="f" strokecolor="#212120" insetpen="t" o:cliptowrap="t">
            <v:fill color2="#212120"/>
            <v:stroke color2="#fffffe">
              <o:left v:ext="view" color="#212120" color2="#fffffe"/>
              <o:top v:ext="view" color="#212120" color2="#fffffe"/>
              <o:right v:ext="view" color="#212120" color2="#fffffe"/>
              <o:bottom v:ext="view" color="#212120" color2="#fffffe"/>
              <o:column v:ext="view" color="#212120" color2="#fffffe"/>
            </v:stroke>
            <v:shadow color="#dcd6d4"/>
            <v:textbox style="mso-next-textbox:#_x0000_s1028;mso-column-margin:5.76pt" inset="2.88pt,2.88pt,2.88pt,2.88pt">
              <w:txbxContent>
                <w:p w:rsidR="00602BB7" w:rsidRPr="005471D6" w:rsidRDefault="00602BB7" w:rsidP="00602BB7">
                  <w:pPr>
                    <w:widowControl w:val="0"/>
                    <w:spacing w:line="260" w:lineRule="exact"/>
                    <w:rPr>
                      <w:rFonts w:ascii="Californian FB" w:hAnsi="Californian FB"/>
                      <w:sz w:val="32"/>
                      <w:szCs w:val="32"/>
                    </w:rPr>
                  </w:pPr>
                  <w:r w:rsidRPr="005471D6">
                    <w:rPr>
                      <w:rFonts w:ascii="Californian FB" w:hAnsi="Californian FB"/>
                      <w:sz w:val="32"/>
                      <w:szCs w:val="32"/>
                    </w:rPr>
                    <w:t>589 Old Country Road Plainview NY USA 11803</w:t>
                  </w:r>
                </w:p>
                <w:p w:rsidR="00602BB7" w:rsidRPr="005471D6" w:rsidRDefault="00602BB7" w:rsidP="00602BB7">
                  <w:pPr>
                    <w:widowControl w:val="0"/>
                    <w:spacing w:line="80" w:lineRule="exact"/>
                    <w:rPr>
                      <w:rFonts w:ascii="Californian FB" w:hAnsi="Californian FB"/>
                      <w:sz w:val="32"/>
                      <w:szCs w:val="32"/>
                    </w:rPr>
                  </w:pPr>
                </w:p>
                <w:p w:rsidR="00602BB7" w:rsidRPr="00A929FC" w:rsidRDefault="00602BB7" w:rsidP="00602BB7">
                  <w:pPr>
                    <w:widowControl w:val="0"/>
                    <w:spacing w:line="260" w:lineRule="exact"/>
                    <w:rPr>
                      <w:rFonts w:ascii="Californian FB" w:hAnsi="Californian FB"/>
                      <w:b/>
                      <w:color w:val="C0504D" w:themeColor="accent2"/>
                      <w:sz w:val="32"/>
                      <w:szCs w:val="32"/>
                    </w:rPr>
                  </w:pPr>
                  <w:r w:rsidRPr="00A929FC">
                    <w:rPr>
                      <w:rFonts w:ascii="Californian FB" w:hAnsi="Californian FB"/>
                      <w:b/>
                      <w:color w:val="C0504D" w:themeColor="accent2"/>
                      <w:sz w:val="32"/>
                      <w:szCs w:val="32"/>
                    </w:rPr>
                    <w:t>(516) 806-8780</w:t>
                  </w:r>
                </w:p>
                <w:p w:rsidR="00602BB7" w:rsidRPr="00A929FC" w:rsidRDefault="00602BB7" w:rsidP="00602BB7">
                  <w:pPr>
                    <w:widowControl w:val="0"/>
                    <w:spacing w:line="260" w:lineRule="exact"/>
                    <w:rPr>
                      <w:rFonts w:ascii="Californian FB" w:hAnsi="Californian FB"/>
                      <w:color w:val="1F497D" w:themeColor="text2"/>
                      <w:sz w:val="32"/>
                      <w:szCs w:val="32"/>
                    </w:rPr>
                  </w:pPr>
                  <w:r w:rsidRPr="00A929FC">
                    <w:rPr>
                      <w:rFonts w:ascii="Californian FB" w:hAnsi="Californian FB"/>
                      <w:color w:val="1F497D" w:themeColor="text2"/>
                      <w:sz w:val="32"/>
                      <w:szCs w:val="32"/>
                    </w:rPr>
                    <w:t>www.technewtech.com</w:t>
                  </w:r>
                </w:p>
                <w:p w:rsidR="009E647E" w:rsidRPr="00EE1F0A" w:rsidRDefault="009E647E" w:rsidP="00EE1F0A"/>
              </w:txbxContent>
            </v:textbox>
          </v:shape>
        </w:pict>
      </w:r>
    </w:p>
    <w:sectPr w:rsidR="00AB0DD9" w:rsidSect="00ED7F90">
      <w:type w:val="nextColumn"/>
      <w:pgSz w:w="12240" w:h="15840" w:code="1"/>
      <w:pgMar w:top="864" w:right="878" w:bottom="864" w:left="87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rawingGridHorizontalSpacing w:val="100"/>
  <w:displayHorizontalDrawingGridEvery w:val="2"/>
  <w:displayVerticalDrawingGridEvery w:val="2"/>
  <w:noPunctuationKerning/>
  <w:characterSpacingControl w:val="doNotCompress"/>
  <w:compat/>
  <w:rsids>
    <w:rsidRoot w:val="00602BB7"/>
    <w:rsid w:val="000832BD"/>
    <w:rsid w:val="000D7109"/>
    <w:rsid w:val="003009DE"/>
    <w:rsid w:val="00371617"/>
    <w:rsid w:val="0040166A"/>
    <w:rsid w:val="004B2F88"/>
    <w:rsid w:val="004C796C"/>
    <w:rsid w:val="004E421F"/>
    <w:rsid w:val="00602BB7"/>
    <w:rsid w:val="00605EF8"/>
    <w:rsid w:val="00963807"/>
    <w:rsid w:val="009E647E"/>
    <w:rsid w:val="00A16989"/>
    <w:rsid w:val="00A526E3"/>
    <w:rsid w:val="00AB0DD9"/>
    <w:rsid w:val="00B875E7"/>
    <w:rsid w:val="00CC0256"/>
    <w:rsid w:val="00D653C1"/>
    <w:rsid w:val="00D71741"/>
    <w:rsid w:val="00E56E9B"/>
    <w:rsid w:val="00ED7F90"/>
    <w:rsid w:val="00EE1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E647E"/>
    <w:rPr>
      <w:color w:val="21212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file:///C:\STOCKLAYOUTS\CURRENT%20PROJECTS\FN99804-PL\FN99804-IMG02.emf" TargetMode="External"/><Relationship Id="rId4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CPS999B\AppData\Roaming\Microsoft\Templates\Professional%20service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Professional services letterhead</Template>
  <TotalTime>15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TCPS999B</dc:creator>
  <cp:lastModifiedBy>Administrator</cp:lastModifiedBy>
  <cp:revision>7</cp:revision>
  <dcterms:created xsi:type="dcterms:W3CDTF">2010-10-15T21:15:00Z</dcterms:created>
  <dcterms:modified xsi:type="dcterms:W3CDTF">2010-10-23T16:55:00Z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TC011832701033</vt:lpwstr>
  </property>
</Properties>
</file>